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AC736" w14:textId="5E4C25FA" w:rsidR="00203801" w:rsidRDefault="002619F1" w:rsidP="00E56520">
      <w:pPr>
        <w:pStyle w:val="Title"/>
      </w:pPr>
      <w:bookmarkStart w:id="0" w:name="_Hlk524612004"/>
      <w:r>
        <w:t>U</w:t>
      </w:r>
      <w:r w:rsidR="00203801">
        <w:t>se Case Description</w:t>
      </w:r>
    </w:p>
    <w:p w14:paraId="40892A79" w14:textId="77777777" w:rsidR="00E56520" w:rsidRPr="000E7797" w:rsidRDefault="00E56520" w:rsidP="00E565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56520" w14:paraId="51761FC6" w14:textId="77777777">
        <w:trPr>
          <w:trHeight w:val="323"/>
        </w:trPr>
        <w:tc>
          <w:tcPr>
            <w:tcW w:w="5160" w:type="dxa"/>
            <w:gridSpan w:val="2"/>
          </w:tcPr>
          <w:p w14:paraId="692F4536" w14:textId="25B2DD70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  <w:r w:rsidR="001613F7">
              <w:rPr>
                <w:sz w:val="20"/>
              </w:rPr>
              <w:t>Browse Games</w:t>
            </w:r>
          </w:p>
          <w:p w14:paraId="557F1FFA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</w:tcPr>
          <w:p w14:paraId="08FAA13A" w14:textId="70139540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</w:t>
            </w:r>
            <w:r w:rsidR="001613F7">
              <w:rPr>
                <w:sz w:val="20"/>
              </w:rPr>
              <w:t xml:space="preserve">   1</w:t>
            </w:r>
          </w:p>
        </w:tc>
        <w:tc>
          <w:tcPr>
            <w:tcW w:w="2748" w:type="dxa"/>
          </w:tcPr>
          <w:p w14:paraId="1207D4A9" w14:textId="18F3AC73" w:rsidR="00E56520" w:rsidRPr="001613F7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 w:rsidR="00557136">
              <w:rPr>
                <w:sz w:val="20"/>
              </w:rPr>
              <w:t>high</w:t>
            </w:r>
          </w:p>
        </w:tc>
      </w:tr>
      <w:tr w:rsidR="00E56520" w14:paraId="0CBD9FB6" w14:textId="77777777">
        <w:trPr>
          <w:trHeight w:val="260"/>
        </w:trPr>
        <w:tc>
          <w:tcPr>
            <w:tcW w:w="4476" w:type="dxa"/>
          </w:tcPr>
          <w:p w14:paraId="3BADDA9A" w14:textId="2C16DDA2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  <w:r w:rsidR="001613F7">
              <w:rPr>
                <w:sz w:val="20"/>
              </w:rPr>
              <w:t>Customer</w:t>
            </w:r>
          </w:p>
          <w:p w14:paraId="17A82076" w14:textId="77777777" w:rsidR="00E56520" w:rsidRDefault="00E56520" w:rsidP="00E56520">
            <w:pPr>
              <w:rPr>
                <w:sz w:val="20"/>
              </w:rPr>
            </w:pPr>
          </w:p>
        </w:tc>
        <w:tc>
          <w:tcPr>
            <w:tcW w:w="4656" w:type="dxa"/>
            <w:gridSpan w:val="3"/>
          </w:tcPr>
          <w:p w14:paraId="27F21287" w14:textId="46171B63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  <w:r w:rsidR="001613F7" w:rsidRPr="001613F7">
              <w:rPr>
                <w:sz w:val="20"/>
              </w:rPr>
              <w:t>Detail, Essential</w:t>
            </w:r>
          </w:p>
        </w:tc>
      </w:tr>
      <w:tr w:rsidR="00E56520" w14:paraId="6A8F583E" w14:textId="77777777">
        <w:trPr>
          <w:trHeight w:val="539"/>
        </w:trPr>
        <w:tc>
          <w:tcPr>
            <w:tcW w:w="9132" w:type="dxa"/>
            <w:gridSpan w:val="4"/>
          </w:tcPr>
          <w:p w14:paraId="61A4B459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06A7B31F" w14:textId="5026B7FE" w:rsidR="00E56520" w:rsidRDefault="004775E5" w:rsidP="00E56520">
            <w:pPr>
              <w:rPr>
                <w:sz w:val="20"/>
              </w:rPr>
            </w:pPr>
            <w:r>
              <w:rPr>
                <w:sz w:val="20"/>
              </w:rPr>
              <w:t>Customer - wants to view available games.</w:t>
            </w:r>
          </w:p>
        </w:tc>
      </w:tr>
      <w:tr w:rsidR="00E56520" w14:paraId="6596E433" w14:textId="77777777">
        <w:trPr>
          <w:trHeight w:val="431"/>
        </w:trPr>
        <w:tc>
          <w:tcPr>
            <w:tcW w:w="9132" w:type="dxa"/>
            <w:gridSpan w:val="4"/>
          </w:tcPr>
          <w:p w14:paraId="18393444" w14:textId="2306D3DE" w:rsidR="00E56520" w:rsidRDefault="00E56520" w:rsidP="00E56520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</w:r>
            <w:r w:rsidR="001613F7">
              <w:rPr>
                <w:sz w:val="20"/>
              </w:rPr>
              <w:t>This use case describes how the user browses games on the website.</w:t>
            </w:r>
          </w:p>
        </w:tc>
      </w:tr>
      <w:tr w:rsidR="00E56520" w14:paraId="15EA4056" w14:textId="77777777">
        <w:trPr>
          <w:trHeight w:val="530"/>
        </w:trPr>
        <w:tc>
          <w:tcPr>
            <w:tcW w:w="9132" w:type="dxa"/>
            <w:gridSpan w:val="4"/>
          </w:tcPr>
          <w:p w14:paraId="68BD6E03" w14:textId="5C82CF1A" w:rsidR="00E56520" w:rsidRPr="008F2E26" w:rsidRDefault="00E56520" w:rsidP="00E56520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</w:t>
            </w:r>
            <w:r w:rsidR="001613F7">
              <w:rPr>
                <w:sz w:val="20"/>
              </w:rPr>
              <w:t xml:space="preserve"> Customer gets on game store website </w:t>
            </w:r>
          </w:p>
          <w:p w14:paraId="46326219" w14:textId="1B42507A" w:rsidR="00E56520" w:rsidRDefault="00F810C9" w:rsidP="00F810C9">
            <w:pPr>
              <w:rPr>
                <w:sz w:val="20"/>
              </w:rPr>
            </w:pPr>
            <w:r>
              <w:tab/>
            </w:r>
            <w:r w:rsidR="00E56520">
              <w:rPr>
                <w:sz w:val="20"/>
              </w:rPr>
              <w:t>Type:</w:t>
            </w:r>
            <w:r w:rsidR="00E56520">
              <w:rPr>
                <w:sz w:val="20"/>
              </w:rPr>
              <w:tab/>
            </w:r>
            <w:r w:rsidR="0062004E">
              <w:rPr>
                <w:sz w:val="20"/>
              </w:rPr>
              <w:t>In</w:t>
            </w:r>
            <w:r w:rsidR="001613F7">
              <w:rPr>
                <w:sz w:val="20"/>
              </w:rPr>
              <w:t xml:space="preserve">ternal </w:t>
            </w:r>
          </w:p>
        </w:tc>
      </w:tr>
      <w:tr w:rsidR="00E56520" w14:paraId="2D301CF1" w14:textId="77777777">
        <w:trPr>
          <w:trHeight w:val="1250"/>
        </w:trPr>
        <w:tc>
          <w:tcPr>
            <w:tcW w:w="9132" w:type="dxa"/>
            <w:gridSpan w:val="4"/>
          </w:tcPr>
          <w:p w14:paraId="56B2E241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279ECE9A" w14:textId="6B5F1830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  <w:r w:rsidR="001613F7">
              <w:rPr>
                <w:sz w:val="20"/>
              </w:rPr>
              <w:t xml:space="preserve">Customer </w:t>
            </w:r>
          </w:p>
          <w:p w14:paraId="1268AE82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54FB6C6B" w14:textId="18EDA302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</w:t>
            </w:r>
            <w:r w:rsidR="002619F1"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4C7B31BE" w14:textId="77777777" w:rsidR="00E56520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E56520" w14:paraId="6F894B02" w14:textId="77777777">
        <w:trPr>
          <w:trHeight w:val="732"/>
        </w:trPr>
        <w:tc>
          <w:tcPr>
            <w:tcW w:w="9132" w:type="dxa"/>
            <w:gridSpan w:val="4"/>
          </w:tcPr>
          <w:p w14:paraId="29D31801" w14:textId="77777777" w:rsidR="00E56520" w:rsidRDefault="00E56520" w:rsidP="00E5652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14B5B120" w14:textId="77777777" w:rsidR="004775E5" w:rsidRDefault="004775E5" w:rsidP="004775E5">
            <w:pPr>
              <w:numPr>
                <w:ilvl w:val="0"/>
                <w:numId w:val="25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Customer gets on game store website </w:t>
            </w:r>
          </w:p>
          <w:p w14:paraId="1958D7DE" w14:textId="77777777" w:rsidR="004775E5" w:rsidRDefault="004775E5" w:rsidP="004775E5">
            <w:pPr>
              <w:numPr>
                <w:ilvl w:val="0"/>
                <w:numId w:val="25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Customer selects game platform</w:t>
            </w:r>
          </w:p>
          <w:p w14:paraId="005E1ED1" w14:textId="7F8918FA" w:rsidR="004775E5" w:rsidRDefault="004775E5" w:rsidP="004775E5">
            <w:pPr>
              <w:numPr>
                <w:ilvl w:val="0"/>
                <w:numId w:val="25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Customer select</w:t>
            </w:r>
            <w:r w:rsidR="00CC4530">
              <w:rPr>
                <w:sz w:val="20"/>
              </w:rPr>
              <w:t>s</w:t>
            </w:r>
            <w:r>
              <w:rPr>
                <w:sz w:val="20"/>
              </w:rPr>
              <w:t xml:space="preserve"> game genre </w:t>
            </w:r>
          </w:p>
          <w:p w14:paraId="224C98A9" w14:textId="499027E7" w:rsidR="00557136" w:rsidRPr="004775E5" w:rsidRDefault="004775E5" w:rsidP="004775E5">
            <w:pPr>
              <w:pStyle w:val="ListParagraph"/>
              <w:numPr>
                <w:ilvl w:val="0"/>
                <w:numId w:val="25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4775E5">
              <w:rPr>
                <w:sz w:val="20"/>
              </w:rPr>
              <w:t>Customer browse</w:t>
            </w:r>
            <w:r w:rsidR="00CC4530">
              <w:rPr>
                <w:sz w:val="20"/>
              </w:rPr>
              <w:t>s</w:t>
            </w:r>
            <w:r w:rsidRPr="004775E5">
              <w:rPr>
                <w:sz w:val="20"/>
              </w:rPr>
              <w:t xml:space="preserve"> different games available</w:t>
            </w:r>
          </w:p>
        </w:tc>
      </w:tr>
      <w:tr w:rsidR="00E56520" w14:paraId="19116ECF" w14:textId="77777777" w:rsidTr="007A1537">
        <w:trPr>
          <w:trHeight w:val="728"/>
        </w:trPr>
        <w:tc>
          <w:tcPr>
            <w:tcW w:w="9132" w:type="dxa"/>
            <w:gridSpan w:val="4"/>
          </w:tcPr>
          <w:p w14:paraId="010F6DBD" w14:textId="77777777" w:rsidR="00E56520" w:rsidRPr="000E7797" w:rsidRDefault="00E56520" w:rsidP="00E56520">
            <w:pPr>
              <w:rPr>
                <w:sz w:val="20"/>
              </w:rPr>
            </w:pPr>
            <w:proofErr w:type="spellStart"/>
            <w:r w:rsidRPr="000E7797">
              <w:rPr>
                <w:sz w:val="20"/>
              </w:rPr>
              <w:t>SubFlows</w:t>
            </w:r>
            <w:proofErr w:type="spellEnd"/>
            <w:r w:rsidRPr="000E7797">
              <w:rPr>
                <w:sz w:val="20"/>
              </w:rPr>
              <w:t>:</w:t>
            </w:r>
          </w:p>
          <w:p w14:paraId="47F18F40" w14:textId="77777777" w:rsidR="00E30624" w:rsidRPr="00E30624" w:rsidRDefault="00E624F4" w:rsidP="00E30624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6520" w14:paraId="3C613E51" w14:textId="77777777">
        <w:trPr>
          <w:trHeight w:val="876"/>
        </w:trPr>
        <w:tc>
          <w:tcPr>
            <w:tcW w:w="9132" w:type="dxa"/>
            <w:gridSpan w:val="4"/>
          </w:tcPr>
          <w:p w14:paraId="4CD4B0FF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16971083" w14:textId="1DC6D37B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  <w:r w:rsidR="002619F1">
              <w:rPr>
                <w:sz w:val="20"/>
              </w:rPr>
              <w:t>4a. See sort games by platform use case.</w:t>
            </w:r>
          </w:p>
        </w:tc>
      </w:tr>
    </w:tbl>
    <w:p w14:paraId="79A08343" w14:textId="77777777" w:rsidR="00E56520" w:rsidRDefault="00E56520"/>
    <w:bookmarkEnd w:id="0"/>
    <w:p w14:paraId="1DD89961" w14:textId="630156CD" w:rsidR="00F810C9" w:rsidRDefault="00F810C9">
      <w:pPr>
        <w:rPr>
          <w:sz w:val="20"/>
        </w:rPr>
      </w:pPr>
    </w:p>
    <w:p w14:paraId="456BD33C" w14:textId="549379B1" w:rsidR="00557136" w:rsidRDefault="00557136">
      <w:pPr>
        <w:rPr>
          <w:sz w:val="20"/>
        </w:rPr>
      </w:pPr>
    </w:p>
    <w:p w14:paraId="38B04D6C" w14:textId="5E970512" w:rsidR="00557136" w:rsidRDefault="00557136">
      <w:pPr>
        <w:rPr>
          <w:sz w:val="20"/>
        </w:rPr>
      </w:pPr>
    </w:p>
    <w:p w14:paraId="62AA5F66" w14:textId="3D1AC06B" w:rsidR="00557136" w:rsidRDefault="00557136">
      <w:pPr>
        <w:rPr>
          <w:sz w:val="20"/>
        </w:rPr>
      </w:pPr>
    </w:p>
    <w:p w14:paraId="4654A615" w14:textId="38744BF8" w:rsidR="00557136" w:rsidRDefault="00557136">
      <w:pPr>
        <w:rPr>
          <w:sz w:val="20"/>
        </w:rPr>
      </w:pPr>
    </w:p>
    <w:p w14:paraId="609348DA" w14:textId="0D5EB248" w:rsidR="00557136" w:rsidRDefault="00557136">
      <w:pPr>
        <w:rPr>
          <w:sz w:val="20"/>
        </w:rPr>
      </w:pPr>
    </w:p>
    <w:p w14:paraId="04EA3AE4" w14:textId="28E2024A" w:rsidR="00557136" w:rsidRDefault="00557136">
      <w:pPr>
        <w:rPr>
          <w:sz w:val="20"/>
        </w:rPr>
      </w:pPr>
    </w:p>
    <w:p w14:paraId="017E92F9" w14:textId="6FD915DF" w:rsidR="00557136" w:rsidRDefault="00557136">
      <w:pPr>
        <w:rPr>
          <w:sz w:val="20"/>
        </w:rPr>
      </w:pPr>
    </w:p>
    <w:p w14:paraId="76290DC9" w14:textId="2002D47A" w:rsidR="00557136" w:rsidRDefault="00557136">
      <w:pPr>
        <w:rPr>
          <w:sz w:val="20"/>
        </w:rPr>
      </w:pPr>
    </w:p>
    <w:p w14:paraId="279E1AEC" w14:textId="777B97F6" w:rsidR="00557136" w:rsidRDefault="00557136">
      <w:pPr>
        <w:rPr>
          <w:sz w:val="20"/>
        </w:rPr>
      </w:pPr>
    </w:p>
    <w:p w14:paraId="5B81BC77" w14:textId="1B280410" w:rsidR="00557136" w:rsidRDefault="00557136">
      <w:pPr>
        <w:rPr>
          <w:sz w:val="20"/>
        </w:rPr>
      </w:pPr>
    </w:p>
    <w:p w14:paraId="6930A3B1" w14:textId="0A049AE4" w:rsidR="00557136" w:rsidRDefault="00557136">
      <w:pPr>
        <w:rPr>
          <w:sz w:val="20"/>
        </w:rPr>
      </w:pPr>
    </w:p>
    <w:p w14:paraId="6DB6CB48" w14:textId="18A17AAD" w:rsidR="00557136" w:rsidRDefault="00557136">
      <w:pPr>
        <w:rPr>
          <w:sz w:val="20"/>
        </w:rPr>
      </w:pPr>
    </w:p>
    <w:p w14:paraId="05EBF985" w14:textId="48D01F69" w:rsidR="00557136" w:rsidRDefault="00557136">
      <w:pPr>
        <w:rPr>
          <w:sz w:val="20"/>
        </w:rPr>
      </w:pPr>
    </w:p>
    <w:p w14:paraId="7351CC8B" w14:textId="2420E2B0" w:rsidR="00557136" w:rsidRDefault="00557136">
      <w:pPr>
        <w:rPr>
          <w:sz w:val="20"/>
        </w:rPr>
      </w:pPr>
    </w:p>
    <w:p w14:paraId="1CA54CE3" w14:textId="0C8356DE" w:rsidR="00557136" w:rsidRDefault="00557136">
      <w:pPr>
        <w:rPr>
          <w:sz w:val="20"/>
        </w:rPr>
      </w:pPr>
    </w:p>
    <w:p w14:paraId="25A8312E" w14:textId="407383D5" w:rsidR="00557136" w:rsidRDefault="00557136">
      <w:pPr>
        <w:rPr>
          <w:sz w:val="20"/>
        </w:rPr>
      </w:pPr>
    </w:p>
    <w:p w14:paraId="2A955F37" w14:textId="3F729CD8" w:rsidR="00557136" w:rsidRDefault="00557136">
      <w:pPr>
        <w:rPr>
          <w:sz w:val="20"/>
        </w:rPr>
      </w:pPr>
    </w:p>
    <w:p w14:paraId="2AF7D879" w14:textId="013850CF" w:rsidR="00557136" w:rsidRDefault="00557136">
      <w:pPr>
        <w:rPr>
          <w:sz w:val="20"/>
        </w:rPr>
      </w:pPr>
    </w:p>
    <w:p w14:paraId="6880C72D" w14:textId="2F65E91C" w:rsidR="00557136" w:rsidRDefault="00557136">
      <w:pPr>
        <w:rPr>
          <w:sz w:val="20"/>
        </w:rPr>
      </w:pPr>
    </w:p>
    <w:p w14:paraId="60F0F28D" w14:textId="1695E5F7" w:rsidR="00557136" w:rsidRDefault="00557136">
      <w:pPr>
        <w:rPr>
          <w:sz w:val="20"/>
        </w:rPr>
      </w:pPr>
    </w:p>
    <w:p w14:paraId="30DC68AA" w14:textId="77777777" w:rsidR="00557136" w:rsidRDefault="00557136" w:rsidP="00557136">
      <w:pPr>
        <w:pStyle w:val="Title"/>
      </w:pPr>
      <w:r>
        <w:lastRenderedPageBreak/>
        <w:t>Use Case Description</w:t>
      </w:r>
    </w:p>
    <w:p w14:paraId="12A802CD" w14:textId="77777777" w:rsidR="00557136" w:rsidRPr="000E7797" w:rsidRDefault="00557136" w:rsidP="00557136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557136" w14:paraId="1415C825" w14:textId="77777777" w:rsidTr="00D57FAA">
        <w:trPr>
          <w:trHeight w:val="323"/>
        </w:trPr>
        <w:tc>
          <w:tcPr>
            <w:tcW w:w="5160" w:type="dxa"/>
            <w:gridSpan w:val="2"/>
          </w:tcPr>
          <w:p w14:paraId="528026E2" w14:textId="25F836A6" w:rsidR="00557136" w:rsidRDefault="00557136" w:rsidP="00D57FAA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  <w:t>Order Games</w:t>
            </w:r>
          </w:p>
          <w:p w14:paraId="19609B56" w14:textId="77777777" w:rsidR="00557136" w:rsidRDefault="00557136" w:rsidP="00D57FAA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</w:tcPr>
          <w:p w14:paraId="2A33EB57" w14:textId="1AB2FCB2" w:rsidR="00557136" w:rsidRDefault="00557136" w:rsidP="00D57FAA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   2</w:t>
            </w:r>
          </w:p>
        </w:tc>
        <w:tc>
          <w:tcPr>
            <w:tcW w:w="2748" w:type="dxa"/>
          </w:tcPr>
          <w:p w14:paraId="24D82BD1" w14:textId="00CD2679" w:rsidR="00557136" w:rsidRPr="001613F7" w:rsidRDefault="00557136" w:rsidP="00D57FAA">
            <w:pPr>
              <w:rPr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</w:p>
        </w:tc>
      </w:tr>
      <w:tr w:rsidR="00557136" w14:paraId="7D3642CC" w14:textId="77777777" w:rsidTr="00D57FAA">
        <w:trPr>
          <w:trHeight w:val="260"/>
        </w:trPr>
        <w:tc>
          <w:tcPr>
            <w:tcW w:w="4476" w:type="dxa"/>
          </w:tcPr>
          <w:p w14:paraId="22ABF767" w14:textId="77777777" w:rsidR="00557136" w:rsidRDefault="00557136" w:rsidP="00D57FAA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  <w:t>Customer</w:t>
            </w:r>
          </w:p>
          <w:p w14:paraId="3A3EFA98" w14:textId="77777777" w:rsidR="00557136" w:rsidRDefault="00557136" w:rsidP="00D57FAA">
            <w:pPr>
              <w:rPr>
                <w:sz w:val="20"/>
              </w:rPr>
            </w:pPr>
          </w:p>
        </w:tc>
        <w:tc>
          <w:tcPr>
            <w:tcW w:w="4656" w:type="dxa"/>
            <w:gridSpan w:val="3"/>
          </w:tcPr>
          <w:p w14:paraId="1D205A55" w14:textId="77777777" w:rsidR="00557136" w:rsidRDefault="00557136" w:rsidP="00D57FAA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  <w:r w:rsidRPr="001613F7">
              <w:rPr>
                <w:sz w:val="20"/>
              </w:rPr>
              <w:t>Detail, Essential</w:t>
            </w:r>
          </w:p>
        </w:tc>
      </w:tr>
      <w:tr w:rsidR="00557136" w14:paraId="3C2A870C" w14:textId="77777777" w:rsidTr="00D57FAA">
        <w:trPr>
          <w:trHeight w:val="539"/>
        </w:trPr>
        <w:tc>
          <w:tcPr>
            <w:tcW w:w="9132" w:type="dxa"/>
            <w:gridSpan w:val="4"/>
          </w:tcPr>
          <w:p w14:paraId="25AD76BC" w14:textId="77777777" w:rsidR="00557136" w:rsidRDefault="00557136" w:rsidP="00D57FAA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0AB0D00F" w14:textId="06659C20" w:rsidR="00557136" w:rsidRDefault="00557136" w:rsidP="00D57FAA">
            <w:pPr>
              <w:rPr>
                <w:sz w:val="20"/>
              </w:rPr>
            </w:pPr>
            <w:r>
              <w:rPr>
                <w:sz w:val="20"/>
              </w:rPr>
              <w:t xml:space="preserve">Customer - wants </w:t>
            </w:r>
            <w:r w:rsidR="004775E5">
              <w:rPr>
                <w:sz w:val="20"/>
              </w:rPr>
              <w:t>to order games.</w:t>
            </w:r>
            <w:r>
              <w:rPr>
                <w:sz w:val="20"/>
              </w:rPr>
              <w:t xml:space="preserve"> </w:t>
            </w:r>
          </w:p>
        </w:tc>
      </w:tr>
      <w:tr w:rsidR="00557136" w14:paraId="76D211F0" w14:textId="77777777" w:rsidTr="00D57FAA">
        <w:trPr>
          <w:trHeight w:val="431"/>
        </w:trPr>
        <w:tc>
          <w:tcPr>
            <w:tcW w:w="9132" w:type="dxa"/>
            <w:gridSpan w:val="4"/>
          </w:tcPr>
          <w:p w14:paraId="468BA8A8" w14:textId="6271684F" w:rsidR="00557136" w:rsidRDefault="00557136" w:rsidP="00D57FAA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  <w:t xml:space="preserve">This use case describes how the user orders a game from the game store website </w:t>
            </w:r>
          </w:p>
        </w:tc>
      </w:tr>
      <w:tr w:rsidR="00557136" w14:paraId="00EE7638" w14:textId="77777777" w:rsidTr="00D57FAA">
        <w:trPr>
          <w:trHeight w:val="530"/>
        </w:trPr>
        <w:tc>
          <w:tcPr>
            <w:tcW w:w="9132" w:type="dxa"/>
            <w:gridSpan w:val="4"/>
          </w:tcPr>
          <w:p w14:paraId="74072D61" w14:textId="4FBFBF8F" w:rsidR="00557136" w:rsidRPr="008F2E26" w:rsidRDefault="00557136" w:rsidP="00D57FAA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 Customer selects game(s) they wish to purchase</w:t>
            </w:r>
          </w:p>
          <w:p w14:paraId="5264D28E" w14:textId="74AD5E50" w:rsidR="00557136" w:rsidRDefault="00557136" w:rsidP="00D57FAA">
            <w:pPr>
              <w:rPr>
                <w:sz w:val="20"/>
              </w:rPr>
            </w:pPr>
            <w:r>
              <w:tab/>
            </w:r>
            <w:r>
              <w:rPr>
                <w:sz w:val="20"/>
              </w:rPr>
              <w:t>Type:</w:t>
            </w:r>
            <w:r>
              <w:rPr>
                <w:sz w:val="20"/>
              </w:rPr>
              <w:tab/>
            </w:r>
            <w:r w:rsidR="0062004E">
              <w:rPr>
                <w:sz w:val="20"/>
              </w:rPr>
              <w:t>Internal</w:t>
            </w:r>
            <w:r>
              <w:rPr>
                <w:sz w:val="20"/>
              </w:rPr>
              <w:t xml:space="preserve"> </w:t>
            </w:r>
          </w:p>
        </w:tc>
      </w:tr>
      <w:tr w:rsidR="00557136" w14:paraId="5A4D1B27" w14:textId="77777777" w:rsidTr="00D57FAA">
        <w:trPr>
          <w:trHeight w:val="1250"/>
        </w:trPr>
        <w:tc>
          <w:tcPr>
            <w:tcW w:w="9132" w:type="dxa"/>
            <w:gridSpan w:val="4"/>
          </w:tcPr>
          <w:p w14:paraId="5739F3A5" w14:textId="77777777" w:rsidR="00557136" w:rsidRDefault="00557136" w:rsidP="00D57FAA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6544EEB6" w14:textId="77777777" w:rsidR="00557136" w:rsidRDefault="00557136" w:rsidP="00D57FAA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  <w:t xml:space="preserve">Customer </w:t>
            </w:r>
          </w:p>
          <w:p w14:paraId="2086A565" w14:textId="77777777" w:rsidR="00557136" w:rsidRDefault="00557136" w:rsidP="00D57FAA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6883CF08" w14:textId="77777777" w:rsidR="00557136" w:rsidRDefault="00557136" w:rsidP="00D57FAA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23AA60B7" w14:textId="77777777" w:rsidR="00557136" w:rsidRDefault="00557136" w:rsidP="00D57FAA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557136" w14:paraId="2BF7FA97" w14:textId="77777777" w:rsidTr="00D57FAA">
        <w:trPr>
          <w:trHeight w:val="732"/>
        </w:trPr>
        <w:tc>
          <w:tcPr>
            <w:tcW w:w="9132" w:type="dxa"/>
            <w:gridSpan w:val="4"/>
          </w:tcPr>
          <w:p w14:paraId="5B179CBB" w14:textId="77777777" w:rsidR="00557136" w:rsidRDefault="00557136" w:rsidP="00D57FAA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23FA5B7A" w14:textId="2DFA217B" w:rsidR="00557136" w:rsidRDefault="00557136" w:rsidP="00557136">
            <w:pPr>
              <w:pStyle w:val="ListParagraph"/>
              <w:numPr>
                <w:ilvl w:val="1"/>
                <w:numId w:val="14"/>
              </w:numPr>
              <w:tabs>
                <w:tab w:val="clear" w:pos="1080"/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557136">
              <w:rPr>
                <w:sz w:val="20"/>
              </w:rPr>
              <w:t>Customer selects game(s</w:t>
            </w:r>
            <w:r w:rsidR="00603023">
              <w:rPr>
                <w:sz w:val="20"/>
              </w:rPr>
              <w:t>) and adds to cart</w:t>
            </w:r>
          </w:p>
          <w:p w14:paraId="23FFF8D7" w14:textId="33ECEA68" w:rsidR="00603023" w:rsidRPr="00557136" w:rsidRDefault="00603023" w:rsidP="00557136">
            <w:pPr>
              <w:pStyle w:val="ListParagraph"/>
              <w:numPr>
                <w:ilvl w:val="1"/>
                <w:numId w:val="14"/>
              </w:numPr>
              <w:tabs>
                <w:tab w:val="clear" w:pos="1080"/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Customer goes to cart select checkout </w:t>
            </w:r>
          </w:p>
          <w:p w14:paraId="14D3ACF4" w14:textId="77777777" w:rsidR="00557136" w:rsidRDefault="00603023" w:rsidP="00557136">
            <w:pPr>
              <w:pStyle w:val="ListParagraph"/>
              <w:numPr>
                <w:ilvl w:val="1"/>
                <w:numId w:val="14"/>
              </w:numPr>
              <w:tabs>
                <w:tab w:val="clear" w:pos="1080"/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Customer signs in onto account </w:t>
            </w:r>
          </w:p>
          <w:p w14:paraId="4DCBC77F" w14:textId="330FA476" w:rsidR="00603023" w:rsidRDefault="00603023" w:rsidP="00557136">
            <w:pPr>
              <w:pStyle w:val="ListParagraph"/>
              <w:numPr>
                <w:ilvl w:val="1"/>
                <w:numId w:val="14"/>
              </w:numPr>
              <w:tabs>
                <w:tab w:val="clear" w:pos="1080"/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Customer look</w:t>
            </w:r>
            <w:r w:rsidR="00796663">
              <w:rPr>
                <w:sz w:val="20"/>
              </w:rPr>
              <w:t>s</w:t>
            </w:r>
            <w:r>
              <w:rPr>
                <w:sz w:val="20"/>
              </w:rPr>
              <w:t xml:space="preserve"> at order summary </w:t>
            </w:r>
          </w:p>
          <w:p w14:paraId="77A7CA79" w14:textId="77777777" w:rsidR="00603023" w:rsidRDefault="00603023" w:rsidP="00557136">
            <w:pPr>
              <w:pStyle w:val="ListParagraph"/>
              <w:numPr>
                <w:ilvl w:val="1"/>
                <w:numId w:val="14"/>
              </w:numPr>
              <w:tabs>
                <w:tab w:val="clear" w:pos="1080"/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Customer places order </w:t>
            </w:r>
          </w:p>
          <w:p w14:paraId="4A048F3D" w14:textId="52F65548" w:rsidR="00603023" w:rsidRPr="00557136" w:rsidRDefault="00603023" w:rsidP="00557136">
            <w:pPr>
              <w:pStyle w:val="ListParagraph"/>
              <w:numPr>
                <w:ilvl w:val="1"/>
                <w:numId w:val="14"/>
              </w:numPr>
              <w:tabs>
                <w:tab w:val="clear" w:pos="1080"/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Customer gets confirmation email </w:t>
            </w:r>
          </w:p>
        </w:tc>
      </w:tr>
      <w:tr w:rsidR="00557136" w14:paraId="2F750A8E" w14:textId="77777777" w:rsidTr="00D57FAA">
        <w:trPr>
          <w:trHeight w:val="728"/>
        </w:trPr>
        <w:tc>
          <w:tcPr>
            <w:tcW w:w="9132" w:type="dxa"/>
            <w:gridSpan w:val="4"/>
          </w:tcPr>
          <w:p w14:paraId="63554E1E" w14:textId="77777777" w:rsidR="00557136" w:rsidRPr="000E7797" w:rsidRDefault="00557136" w:rsidP="00D57FAA">
            <w:pPr>
              <w:rPr>
                <w:sz w:val="20"/>
              </w:rPr>
            </w:pPr>
            <w:proofErr w:type="spellStart"/>
            <w:r w:rsidRPr="000E7797">
              <w:rPr>
                <w:sz w:val="20"/>
              </w:rPr>
              <w:t>SubFlows</w:t>
            </w:r>
            <w:proofErr w:type="spellEnd"/>
            <w:r w:rsidRPr="000E7797">
              <w:rPr>
                <w:sz w:val="20"/>
              </w:rPr>
              <w:t>:</w:t>
            </w:r>
          </w:p>
          <w:p w14:paraId="5AA2B7E1" w14:textId="77777777" w:rsidR="00557136" w:rsidRPr="00E30624" w:rsidRDefault="00557136" w:rsidP="00D57FAA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57136" w14:paraId="2A39A505" w14:textId="77777777" w:rsidTr="00D57FAA">
        <w:trPr>
          <w:trHeight w:val="876"/>
        </w:trPr>
        <w:tc>
          <w:tcPr>
            <w:tcW w:w="9132" w:type="dxa"/>
            <w:gridSpan w:val="4"/>
          </w:tcPr>
          <w:p w14:paraId="3822BEEE" w14:textId="77777777" w:rsidR="00557136" w:rsidRPr="000E7797" w:rsidRDefault="00557136" w:rsidP="00D57FAA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2AF50D1B" w14:textId="766BF24F" w:rsidR="00D20073" w:rsidRPr="000E7797" w:rsidRDefault="00557136" w:rsidP="00D20073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  <w:p w14:paraId="28038608" w14:textId="788C8542" w:rsidR="00504458" w:rsidRPr="000E7797" w:rsidRDefault="00504458" w:rsidP="00D57FAA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</w:p>
        </w:tc>
      </w:tr>
    </w:tbl>
    <w:p w14:paraId="007C6891" w14:textId="77777777" w:rsidR="00557136" w:rsidRDefault="00557136" w:rsidP="00557136"/>
    <w:p w14:paraId="0FA3E6F0" w14:textId="1DDF2D20" w:rsidR="00557136" w:rsidRDefault="00557136">
      <w:pPr>
        <w:rPr>
          <w:sz w:val="20"/>
        </w:rPr>
      </w:pPr>
    </w:p>
    <w:p w14:paraId="70D6E694" w14:textId="77777777" w:rsidR="00F47BBE" w:rsidRDefault="00F47BBE" w:rsidP="00F47BBE">
      <w:pPr>
        <w:pStyle w:val="Title"/>
      </w:pPr>
      <w:r>
        <w:t>Use Case Description</w:t>
      </w:r>
    </w:p>
    <w:p w14:paraId="7F58AB2E" w14:textId="77777777" w:rsidR="00F47BBE" w:rsidRPr="000E7797" w:rsidRDefault="00F47BBE" w:rsidP="00F47BBE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47BBE" w14:paraId="579475DE" w14:textId="77777777" w:rsidTr="00D84E67">
        <w:trPr>
          <w:trHeight w:val="323"/>
        </w:trPr>
        <w:tc>
          <w:tcPr>
            <w:tcW w:w="5160" w:type="dxa"/>
            <w:gridSpan w:val="2"/>
          </w:tcPr>
          <w:p w14:paraId="07AC07D0" w14:textId="77777777" w:rsidR="00F47BBE" w:rsidRDefault="00F47BBE" w:rsidP="00D84E67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</w:p>
          <w:p w14:paraId="6DB47307" w14:textId="77777777" w:rsidR="00F47BBE" w:rsidRPr="00524B30" w:rsidRDefault="00F47BBE" w:rsidP="00D84E67">
            <w:pPr>
              <w:rPr>
                <w:sz w:val="20"/>
              </w:rPr>
            </w:pPr>
            <w:r w:rsidRPr="00524B30">
              <w:rPr>
                <w:sz w:val="20"/>
              </w:rPr>
              <w:t xml:space="preserve"> Check game value</w:t>
            </w:r>
          </w:p>
        </w:tc>
        <w:tc>
          <w:tcPr>
            <w:tcW w:w="1224" w:type="dxa"/>
          </w:tcPr>
          <w:p w14:paraId="3EADC3C9" w14:textId="77777777" w:rsidR="00F47BBE" w:rsidRDefault="00F47BBE" w:rsidP="00D84E67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 3</w:t>
            </w:r>
            <w:r>
              <w:rPr>
                <w:sz w:val="20"/>
              </w:rPr>
              <w:tab/>
            </w:r>
          </w:p>
        </w:tc>
        <w:tc>
          <w:tcPr>
            <w:tcW w:w="2748" w:type="dxa"/>
          </w:tcPr>
          <w:p w14:paraId="2B3CD3C2" w14:textId="77777777" w:rsidR="00F47BBE" w:rsidRDefault="00F47BBE" w:rsidP="00D84E67">
            <w:pPr>
              <w:rPr>
                <w:rFonts w:ascii="Brush Script MT" w:hAnsi="Brush Script MT"/>
                <w:sz w:val="20"/>
              </w:rPr>
            </w:pPr>
            <w:r w:rsidRPr="52FB2D88">
              <w:rPr>
                <w:sz w:val="20"/>
              </w:rPr>
              <w:t>Importance Level:</w:t>
            </w:r>
            <w:r w:rsidRPr="52FB2D88">
              <w:rPr>
                <w:rFonts w:ascii="Brush Script MT" w:hAnsi="Brush Script MT"/>
                <w:sz w:val="20"/>
              </w:rPr>
              <w:t xml:space="preserve"> </w:t>
            </w:r>
            <w:r w:rsidRPr="52FB2D88">
              <w:rPr>
                <w:sz w:val="20"/>
              </w:rPr>
              <w:t>high</w:t>
            </w:r>
          </w:p>
        </w:tc>
      </w:tr>
      <w:tr w:rsidR="00F47BBE" w14:paraId="659B8AE2" w14:textId="77777777" w:rsidTr="00D84E67">
        <w:trPr>
          <w:trHeight w:val="260"/>
        </w:trPr>
        <w:tc>
          <w:tcPr>
            <w:tcW w:w="4476" w:type="dxa"/>
          </w:tcPr>
          <w:p w14:paraId="757AAEEB" w14:textId="77777777" w:rsidR="00F47BBE" w:rsidRDefault="00F47BBE" w:rsidP="00D84E67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</w:p>
          <w:p w14:paraId="7E957570" w14:textId="77777777" w:rsidR="00F47BBE" w:rsidRDefault="00F47BBE" w:rsidP="00D84E67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4656" w:type="dxa"/>
            <w:gridSpan w:val="3"/>
          </w:tcPr>
          <w:p w14:paraId="46C7447F" w14:textId="77777777" w:rsidR="00F47BBE" w:rsidRDefault="00F47BBE" w:rsidP="00D84E67">
            <w:pPr>
              <w:rPr>
                <w:sz w:val="20"/>
              </w:rPr>
            </w:pPr>
            <w:r w:rsidRPr="52FB2D88">
              <w:rPr>
                <w:sz w:val="20"/>
              </w:rPr>
              <w:t xml:space="preserve">Use Case Type: </w:t>
            </w:r>
            <w:r>
              <w:rPr>
                <w:sz w:val="20"/>
              </w:rPr>
              <w:tab/>
            </w:r>
            <w:r w:rsidRPr="52FB2D88">
              <w:rPr>
                <w:sz w:val="20"/>
              </w:rPr>
              <w:t>Detail, Essential</w:t>
            </w:r>
          </w:p>
        </w:tc>
      </w:tr>
      <w:tr w:rsidR="00F47BBE" w14:paraId="4C521B79" w14:textId="77777777" w:rsidTr="00D84E67">
        <w:trPr>
          <w:trHeight w:val="539"/>
        </w:trPr>
        <w:tc>
          <w:tcPr>
            <w:tcW w:w="9132" w:type="dxa"/>
            <w:gridSpan w:val="4"/>
          </w:tcPr>
          <w:p w14:paraId="1B2BFCA3" w14:textId="77777777" w:rsidR="00F47BBE" w:rsidRDefault="00F47BBE" w:rsidP="00D84E67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 w:rsidRPr="00524B30">
              <w:rPr>
                <w:sz w:val="20"/>
              </w:rPr>
              <w:t>User can check the value of the game they are selling</w:t>
            </w:r>
          </w:p>
          <w:p w14:paraId="0187A859" w14:textId="77777777" w:rsidR="00F47BBE" w:rsidRDefault="00F47BBE" w:rsidP="00D84E67">
            <w:pPr>
              <w:rPr>
                <w:sz w:val="20"/>
              </w:rPr>
            </w:pPr>
          </w:p>
        </w:tc>
      </w:tr>
      <w:tr w:rsidR="00F47BBE" w14:paraId="3F56C2C3" w14:textId="77777777" w:rsidTr="00D84E67">
        <w:trPr>
          <w:trHeight w:val="431"/>
        </w:trPr>
        <w:tc>
          <w:tcPr>
            <w:tcW w:w="9132" w:type="dxa"/>
            <w:gridSpan w:val="4"/>
          </w:tcPr>
          <w:p w14:paraId="04F4D331" w14:textId="77777777" w:rsidR="00F47BBE" w:rsidRDefault="00F47BBE" w:rsidP="00D84E67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 This use case describes what how customer can check game value using this system</w:t>
            </w:r>
          </w:p>
        </w:tc>
      </w:tr>
      <w:tr w:rsidR="00F47BBE" w14:paraId="68401BAB" w14:textId="77777777" w:rsidTr="00D84E67">
        <w:trPr>
          <w:trHeight w:val="530"/>
        </w:trPr>
        <w:tc>
          <w:tcPr>
            <w:tcW w:w="9132" w:type="dxa"/>
            <w:gridSpan w:val="4"/>
          </w:tcPr>
          <w:p w14:paraId="7E7A8302" w14:textId="77777777" w:rsidR="00F47BBE" w:rsidRPr="008F2E26" w:rsidRDefault="00F47BBE" w:rsidP="00D84E67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 Customer want to check game value</w:t>
            </w:r>
          </w:p>
          <w:p w14:paraId="3D00F191" w14:textId="77777777" w:rsidR="00F47BBE" w:rsidRDefault="00F47BBE" w:rsidP="00D84E67">
            <w:pPr>
              <w:rPr>
                <w:sz w:val="20"/>
              </w:rPr>
            </w:pPr>
            <w:r>
              <w:tab/>
            </w:r>
            <w:r w:rsidRPr="52FB2D88">
              <w:rPr>
                <w:sz w:val="20"/>
              </w:rPr>
              <w:t>Type: internal</w:t>
            </w:r>
            <w:r>
              <w:rPr>
                <w:sz w:val="20"/>
              </w:rPr>
              <w:tab/>
            </w:r>
            <w:r w:rsidRPr="52FB2D88">
              <w:rPr>
                <w:sz w:val="20"/>
              </w:rPr>
              <w:t xml:space="preserve"> </w:t>
            </w:r>
          </w:p>
        </w:tc>
      </w:tr>
      <w:tr w:rsidR="00F47BBE" w14:paraId="11DF524B" w14:textId="77777777" w:rsidTr="00D84E67">
        <w:trPr>
          <w:trHeight w:val="1250"/>
        </w:trPr>
        <w:tc>
          <w:tcPr>
            <w:tcW w:w="9132" w:type="dxa"/>
            <w:gridSpan w:val="4"/>
          </w:tcPr>
          <w:p w14:paraId="7E7260B5" w14:textId="77777777" w:rsidR="00F47BBE" w:rsidRDefault="00F47BBE" w:rsidP="00D84E6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Relationships:</w:t>
            </w:r>
          </w:p>
          <w:p w14:paraId="04F50E0C" w14:textId="77777777" w:rsidR="00F47BBE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</w:r>
            <w:r w:rsidRPr="52FB2D88">
              <w:rPr>
                <w:sz w:val="20"/>
              </w:rPr>
              <w:t>Association: Customer</w:t>
            </w:r>
            <w:r>
              <w:rPr>
                <w:sz w:val="20"/>
              </w:rPr>
              <w:tab/>
            </w:r>
          </w:p>
          <w:p w14:paraId="48289370" w14:textId="77777777" w:rsidR="00F47BBE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57AD088D" w14:textId="77777777" w:rsidR="00F47BBE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242DF366" w14:textId="77777777" w:rsidR="00F47BBE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F47BBE" w14:paraId="7E1EFEF4" w14:textId="77777777" w:rsidTr="00D84E67">
        <w:trPr>
          <w:trHeight w:val="732"/>
        </w:trPr>
        <w:tc>
          <w:tcPr>
            <w:tcW w:w="9132" w:type="dxa"/>
            <w:gridSpan w:val="4"/>
          </w:tcPr>
          <w:p w14:paraId="3F64D09A" w14:textId="77777777" w:rsidR="00F47BBE" w:rsidRDefault="00F47BBE" w:rsidP="00D84E67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19A3771E" w14:textId="77777777" w:rsidR="00F47BBE" w:rsidRDefault="00F47BBE" w:rsidP="00D84E6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Customer goes to the main website.</w:t>
            </w:r>
          </w:p>
          <w:p w14:paraId="2F1D8534" w14:textId="77777777" w:rsidR="00F47BBE" w:rsidRDefault="00F47BBE" w:rsidP="00D84E6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Customer click on “Check game value” listed on the website.</w:t>
            </w:r>
          </w:p>
          <w:p w14:paraId="1A8BE46C" w14:textId="77777777" w:rsidR="00F47BBE" w:rsidRDefault="00F47BBE" w:rsidP="00D84E6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Customer input the name of the specific game they want to sell.</w:t>
            </w:r>
          </w:p>
          <w:p w14:paraId="03C6D67C" w14:textId="77777777" w:rsidR="00F47BBE" w:rsidRPr="007A1537" w:rsidRDefault="00F47BBE" w:rsidP="00D84E6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Customer will get the value of the game they are selling</w:t>
            </w:r>
          </w:p>
        </w:tc>
      </w:tr>
      <w:tr w:rsidR="00F47BBE" w14:paraId="653A479B" w14:textId="77777777" w:rsidTr="00D84E67">
        <w:trPr>
          <w:trHeight w:val="728"/>
        </w:trPr>
        <w:tc>
          <w:tcPr>
            <w:tcW w:w="9132" w:type="dxa"/>
            <w:gridSpan w:val="4"/>
          </w:tcPr>
          <w:p w14:paraId="0627C16B" w14:textId="77777777" w:rsidR="00F47BBE" w:rsidRPr="000E7797" w:rsidRDefault="00F47BBE" w:rsidP="00D84E67">
            <w:pPr>
              <w:rPr>
                <w:sz w:val="20"/>
              </w:rPr>
            </w:pPr>
            <w:proofErr w:type="spellStart"/>
            <w:r w:rsidRPr="000E7797">
              <w:rPr>
                <w:sz w:val="20"/>
              </w:rPr>
              <w:t>SubFlows</w:t>
            </w:r>
            <w:proofErr w:type="spellEnd"/>
            <w:r w:rsidRPr="000E7797">
              <w:rPr>
                <w:sz w:val="20"/>
              </w:rPr>
              <w:t>:</w:t>
            </w:r>
          </w:p>
          <w:p w14:paraId="3E33D334" w14:textId="77777777" w:rsidR="00F47BBE" w:rsidRPr="00E30624" w:rsidRDefault="00F47BBE" w:rsidP="00D84E67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7BBE" w14:paraId="55369319" w14:textId="77777777" w:rsidTr="00D84E67">
        <w:trPr>
          <w:trHeight w:val="876"/>
        </w:trPr>
        <w:tc>
          <w:tcPr>
            <w:tcW w:w="9132" w:type="dxa"/>
            <w:gridSpan w:val="4"/>
          </w:tcPr>
          <w:p w14:paraId="07D9FDB9" w14:textId="77777777" w:rsidR="00F47BBE" w:rsidRPr="000E7797" w:rsidRDefault="00F47BBE" w:rsidP="00D84E6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50E751B6" w14:textId="77777777" w:rsidR="00F47BBE" w:rsidRPr="000E7797" w:rsidRDefault="00F47BBE" w:rsidP="00D84E6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</w:tc>
      </w:tr>
    </w:tbl>
    <w:p w14:paraId="29B61A13" w14:textId="31E4F836" w:rsidR="00F47BBE" w:rsidRDefault="00F47BBE" w:rsidP="00F47BBE"/>
    <w:p w14:paraId="3812F6A6" w14:textId="2303882F" w:rsidR="00F47BBE" w:rsidRDefault="00F47BBE" w:rsidP="00F47BBE">
      <w:pPr>
        <w:pStyle w:val="Title"/>
      </w:pPr>
      <w:r>
        <w:t>Use Case Description</w:t>
      </w:r>
    </w:p>
    <w:p w14:paraId="4A130545" w14:textId="77777777" w:rsidR="00F47BBE" w:rsidRPr="000E7797" w:rsidRDefault="00F47BBE" w:rsidP="00F47BBE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47BBE" w14:paraId="6F6EBC32" w14:textId="77777777" w:rsidTr="00D84E67">
        <w:trPr>
          <w:trHeight w:val="323"/>
        </w:trPr>
        <w:tc>
          <w:tcPr>
            <w:tcW w:w="5160" w:type="dxa"/>
            <w:gridSpan w:val="2"/>
          </w:tcPr>
          <w:p w14:paraId="56BE1503" w14:textId="77777777" w:rsidR="00F47BBE" w:rsidRDefault="00F47BBE" w:rsidP="00D84E67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</w:p>
          <w:p w14:paraId="5538F1F9" w14:textId="77777777" w:rsidR="00F47BBE" w:rsidRPr="00524B30" w:rsidRDefault="00F47BBE" w:rsidP="00D84E67">
            <w:pPr>
              <w:rPr>
                <w:sz w:val="20"/>
              </w:rPr>
            </w:pPr>
            <w:r>
              <w:rPr>
                <w:sz w:val="20"/>
              </w:rPr>
              <w:t>Keep track of customers</w:t>
            </w:r>
          </w:p>
        </w:tc>
        <w:tc>
          <w:tcPr>
            <w:tcW w:w="1224" w:type="dxa"/>
          </w:tcPr>
          <w:p w14:paraId="04A7CE27" w14:textId="77777777" w:rsidR="00F47BBE" w:rsidRDefault="00F47BBE" w:rsidP="00D84E67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 4</w:t>
            </w:r>
          </w:p>
        </w:tc>
        <w:tc>
          <w:tcPr>
            <w:tcW w:w="2748" w:type="dxa"/>
          </w:tcPr>
          <w:p w14:paraId="349C68D6" w14:textId="77777777" w:rsidR="00F47BBE" w:rsidRDefault="00F47BBE" w:rsidP="00D84E67">
            <w:pPr>
              <w:rPr>
                <w:rFonts w:ascii="Brush Script MT" w:hAnsi="Brush Script MT"/>
                <w:sz w:val="20"/>
              </w:rPr>
            </w:pPr>
            <w:r w:rsidRPr="52FB2D88">
              <w:rPr>
                <w:sz w:val="20"/>
              </w:rPr>
              <w:t>Importance Level:</w:t>
            </w:r>
            <w:r w:rsidRPr="52FB2D88">
              <w:rPr>
                <w:rFonts w:ascii="Brush Script MT" w:hAnsi="Brush Script MT"/>
                <w:sz w:val="20"/>
              </w:rPr>
              <w:t xml:space="preserve"> </w:t>
            </w:r>
            <w:r w:rsidRPr="52FB2D88">
              <w:rPr>
                <w:sz w:val="20"/>
              </w:rPr>
              <w:t>High</w:t>
            </w:r>
          </w:p>
        </w:tc>
      </w:tr>
      <w:tr w:rsidR="00F47BBE" w14:paraId="419D07AB" w14:textId="77777777" w:rsidTr="00D84E67">
        <w:trPr>
          <w:trHeight w:val="260"/>
        </w:trPr>
        <w:tc>
          <w:tcPr>
            <w:tcW w:w="4476" w:type="dxa"/>
          </w:tcPr>
          <w:p w14:paraId="0636BDEF" w14:textId="77777777" w:rsidR="00F47BBE" w:rsidRDefault="00F47BBE" w:rsidP="00D84E67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</w:p>
          <w:p w14:paraId="7D211F5C" w14:textId="3BDEC279" w:rsidR="00F47BBE" w:rsidRDefault="00FE7D11" w:rsidP="00D84E67">
            <w:pPr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4656" w:type="dxa"/>
            <w:gridSpan w:val="3"/>
          </w:tcPr>
          <w:p w14:paraId="7ABD0CB2" w14:textId="77777777" w:rsidR="00F47BBE" w:rsidRDefault="00F47BBE" w:rsidP="00D84E67">
            <w:pPr>
              <w:rPr>
                <w:sz w:val="20"/>
              </w:rPr>
            </w:pPr>
            <w:r w:rsidRPr="52FB2D88">
              <w:rPr>
                <w:sz w:val="20"/>
              </w:rPr>
              <w:t>Use Case Type: Detail</w:t>
            </w:r>
            <w:r>
              <w:rPr>
                <w:sz w:val="20"/>
              </w:rPr>
              <w:tab/>
            </w:r>
            <w:r w:rsidRPr="52FB2D88">
              <w:rPr>
                <w:sz w:val="20"/>
              </w:rPr>
              <w:t>, Essential</w:t>
            </w:r>
          </w:p>
        </w:tc>
      </w:tr>
      <w:tr w:rsidR="00F47BBE" w14:paraId="3DA73E95" w14:textId="77777777" w:rsidTr="00D84E67">
        <w:trPr>
          <w:trHeight w:val="539"/>
        </w:trPr>
        <w:tc>
          <w:tcPr>
            <w:tcW w:w="9132" w:type="dxa"/>
            <w:gridSpan w:val="4"/>
          </w:tcPr>
          <w:p w14:paraId="403C0077" w14:textId="1721ED08" w:rsidR="00F47BBE" w:rsidRDefault="00F47BBE" w:rsidP="00D84E67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 w:rsidR="00293922">
              <w:rPr>
                <w:sz w:val="20"/>
              </w:rPr>
              <w:t xml:space="preserve">Owner- </w:t>
            </w:r>
            <w:r>
              <w:rPr>
                <w:sz w:val="20"/>
              </w:rPr>
              <w:t>need</w:t>
            </w:r>
            <w:r w:rsidR="00FE7D11">
              <w:rPr>
                <w:sz w:val="20"/>
              </w:rPr>
              <w:t>s</w:t>
            </w:r>
            <w:r>
              <w:rPr>
                <w:sz w:val="20"/>
              </w:rPr>
              <w:t xml:space="preserve"> to store the customer information</w:t>
            </w:r>
            <w:r w:rsidR="00FE7D11">
              <w:rPr>
                <w:sz w:val="20"/>
              </w:rPr>
              <w:t>, collected from store system</w:t>
            </w:r>
            <w:r w:rsidR="0052539B">
              <w:rPr>
                <w:sz w:val="20"/>
              </w:rPr>
              <w:t xml:space="preserve"> in a database.</w:t>
            </w:r>
          </w:p>
          <w:p w14:paraId="58EAAACC" w14:textId="77777777" w:rsidR="00F47BBE" w:rsidRDefault="00F47BBE" w:rsidP="00D84E67">
            <w:pPr>
              <w:rPr>
                <w:sz w:val="20"/>
              </w:rPr>
            </w:pPr>
          </w:p>
        </w:tc>
      </w:tr>
      <w:tr w:rsidR="00F47BBE" w14:paraId="5360DB65" w14:textId="77777777" w:rsidTr="00D84E67">
        <w:trPr>
          <w:trHeight w:val="431"/>
        </w:trPr>
        <w:tc>
          <w:tcPr>
            <w:tcW w:w="9132" w:type="dxa"/>
            <w:gridSpan w:val="4"/>
          </w:tcPr>
          <w:p w14:paraId="5418B83D" w14:textId="32B9FDBB" w:rsidR="00F47BBE" w:rsidRDefault="00F47BBE" w:rsidP="00D84E67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 xml:space="preserve">Brief Description: This use case describes what how </w:t>
            </w:r>
            <w:r w:rsidR="00FE7D11">
              <w:rPr>
                <w:sz w:val="20"/>
              </w:rPr>
              <w:t>a database</w:t>
            </w:r>
            <w:r>
              <w:rPr>
                <w:sz w:val="20"/>
              </w:rPr>
              <w:t xml:space="preserve"> can store user information</w:t>
            </w:r>
            <w:r w:rsidR="00FE7D11">
              <w:rPr>
                <w:sz w:val="20"/>
              </w:rPr>
              <w:t>.</w:t>
            </w:r>
          </w:p>
        </w:tc>
      </w:tr>
      <w:tr w:rsidR="00F47BBE" w14:paraId="6DB7F832" w14:textId="77777777" w:rsidTr="00D84E67">
        <w:trPr>
          <w:trHeight w:val="530"/>
        </w:trPr>
        <w:tc>
          <w:tcPr>
            <w:tcW w:w="9132" w:type="dxa"/>
            <w:gridSpan w:val="4"/>
          </w:tcPr>
          <w:p w14:paraId="45CD865C" w14:textId="1959B8DD" w:rsidR="00F47BBE" w:rsidRPr="008F2E26" w:rsidRDefault="00F47BBE" w:rsidP="00D84E67">
            <w:pPr>
              <w:ind w:left="864" w:hanging="864"/>
              <w:rPr>
                <w:sz w:val="20"/>
              </w:rPr>
            </w:pPr>
            <w:r w:rsidRPr="2758270B">
              <w:rPr>
                <w:sz w:val="20"/>
              </w:rPr>
              <w:t>Trigger:</w:t>
            </w:r>
            <w:r w:rsidR="00ED5939">
              <w:rPr>
                <w:sz w:val="20"/>
              </w:rPr>
              <w:t xml:space="preserve"> Owner </w:t>
            </w:r>
            <w:r w:rsidRPr="2758270B">
              <w:rPr>
                <w:sz w:val="20"/>
              </w:rPr>
              <w:t>want</w:t>
            </w:r>
            <w:r w:rsidR="00ED5939">
              <w:rPr>
                <w:sz w:val="20"/>
              </w:rPr>
              <w:t>s</w:t>
            </w:r>
            <w:r w:rsidRPr="2758270B">
              <w:rPr>
                <w:sz w:val="20"/>
              </w:rPr>
              <w:t xml:space="preserve"> to </w:t>
            </w:r>
            <w:r w:rsidR="00ED5939">
              <w:rPr>
                <w:sz w:val="20"/>
              </w:rPr>
              <w:t>keep track of customer.</w:t>
            </w:r>
          </w:p>
          <w:p w14:paraId="78A85B00" w14:textId="77777777" w:rsidR="00F47BBE" w:rsidRDefault="00F47BBE" w:rsidP="00D84E67">
            <w:pPr>
              <w:rPr>
                <w:sz w:val="20"/>
              </w:rPr>
            </w:pPr>
            <w:r>
              <w:tab/>
            </w:r>
            <w:r w:rsidRPr="52FB2D88">
              <w:rPr>
                <w:sz w:val="20"/>
              </w:rPr>
              <w:t>Type: internal</w:t>
            </w:r>
            <w:r>
              <w:rPr>
                <w:sz w:val="20"/>
              </w:rPr>
              <w:tab/>
            </w:r>
            <w:r w:rsidRPr="52FB2D88">
              <w:rPr>
                <w:sz w:val="20"/>
              </w:rPr>
              <w:t xml:space="preserve"> </w:t>
            </w:r>
          </w:p>
        </w:tc>
      </w:tr>
      <w:tr w:rsidR="00F47BBE" w14:paraId="0E76000F" w14:textId="77777777" w:rsidTr="00D84E67">
        <w:trPr>
          <w:trHeight w:val="1250"/>
        </w:trPr>
        <w:tc>
          <w:tcPr>
            <w:tcW w:w="9132" w:type="dxa"/>
            <w:gridSpan w:val="4"/>
          </w:tcPr>
          <w:p w14:paraId="45B99744" w14:textId="77777777" w:rsidR="00F47BBE" w:rsidRDefault="00F47BBE" w:rsidP="00D84E67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7BECE457" w14:textId="22DA848A" w:rsidR="00F47BBE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</w:r>
            <w:r w:rsidRPr="52FB2D88">
              <w:rPr>
                <w:sz w:val="20"/>
              </w:rPr>
              <w:t xml:space="preserve">Association: </w:t>
            </w:r>
            <w:r w:rsidR="0052539B">
              <w:rPr>
                <w:sz w:val="20"/>
              </w:rPr>
              <w:t>database</w:t>
            </w:r>
            <w:r>
              <w:rPr>
                <w:sz w:val="20"/>
              </w:rPr>
              <w:tab/>
            </w:r>
            <w:bookmarkStart w:id="1" w:name="_GoBack"/>
            <w:bookmarkEnd w:id="1"/>
          </w:p>
          <w:p w14:paraId="4A00D93D" w14:textId="77777777" w:rsidR="00F47BBE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1D9AC7EA" w14:textId="77777777" w:rsidR="00F47BBE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55F40BD0" w14:textId="77777777" w:rsidR="00F47BBE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F47BBE" w14:paraId="73BC9D58" w14:textId="77777777" w:rsidTr="00D84E67">
        <w:trPr>
          <w:trHeight w:val="732"/>
        </w:trPr>
        <w:tc>
          <w:tcPr>
            <w:tcW w:w="9132" w:type="dxa"/>
            <w:gridSpan w:val="4"/>
          </w:tcPr>
          <w:p w14:paraId="5FECFC97" w14:textId="77777777" w:rsidR="00F47BBE" w:rsidRDefault="00F47BBE" w:rsidP="00D84E67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21A30F17" w14:textId="77777777" w:rsidR="00F47BBE" w:rsidRDefault="00F47BBE" w:rsidP="00D84E67">
            <w:pPr>
              <w:pStyle w:val="ListParagraph"/>
              <w:numPr>
                <w:ilvl w:val="1"/>
                <w:numId w:val="14"/>
              </w:numPr>
              <w:tabs>
                <w:tab w:val="clear" w:pos="1080"/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The customer places an order for a game.</w:t>
            </w:r>
          </w:p>
          <w:p w14:paraId="07869DDB" w14:textId="12DC2747" w:rsidR="00F47BBE" w:rsidRDefault="00F47BBE" w:rsidP="00D84E67">
            <w:pPr>
              <w:pStyle w:val="ListParagraph"/>
              <w:numPr>
                <w:ilvl w:val="1"/>
                <w:numId w:val="14"/>
              </w:numPr>
              <w:tabs>
                <w:tab w:val="clear" w:pos="1080"/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ED5939">
              <w:rPr>
                <w:sz w:val="20"/>
              </w:rPr>
              <w:t xml:space="preserve">system </w:t>
            </w:r>
            <w:r w:rsidR="00FE7D11">
              <w:rPr>
                <w:sz w:val="20"/>
              </w:rPr>
              <w:t>retrieves and sends customer information to database</w:t>
            </w:r>
            <w:r>
              <w:rPr>
                <w:sz w:val="20"/>
              </w:rPr>
              <w:t>.</w:t>
            </w:r>
          </w:p>
          <w:p w14:paraId="52628C63" w14:textId="5EC6FCC6" w:rsidR="00F47BBE" w:rsidRDefault="00F47BBE" w:rsidP="00D84E67">
            <w:pPr>
              <w:pStyle w:val="ListParagraph"/>
              <w:numPr>
                <w:ilvl w:val="1"/>
                <w:numId w:val="14"/>
              </w:numPr>
              <w:tabs>
                <w:tab w:val="clear" w:pos="1080"/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FE7D11">
              <w:rPr>
                <w:sz w:val="20"/>
              </w:rPr>
              <w:t xml:space="preserve">database stores </w:t>
            </w:r>
            <w:r>
              <w:rPr>
                <w:sz w:val="20"/>
              </w:rPr>
              <w:t>customer name, addresses, phone numbers, and email address</w:t>
            </w:r>
          </w:p>
          <w:p w14:paraId="29B083CA" w14:textId="77777777" w:rsidR="00F47BBE" w:rsidRPr="00756965" w:rsidRDefault="00F47BBE" w:rsidP="00D84E67">
            <w:pPr>
              <w:pStyle w:val="ListParagraph"/>
              <w:tabs>
                <w:tab w:val="left" w:pos="732"/>
                <w:tab w:val="left" w:pos="1092"/>
                <w:tab w:val="left" w:pos="1452"/>
              </w:tabs>
              <w:ind w:left="1080"/>
              <w:rPr>
                <w:sz w:val="20"/>
              </w:rPr>
            </w:pPr>
          </w:p>
        </w:tc>
      </w:tr>
      <w:tr w:rsidR="00F47BBE" w14:paraId="1D420F24" w14:textId="77777777" w:rsidTr="00D84E67">
        <w:trPr>
          <w:trHeight w:val="728"/>
        </w:trPr>
        <w:tc>
          <w:tcPr>
            <w:tcW w:w="9132" w:type="dxa"/>
            <w:gridSpan w:val="4"/>
          </w:tcPr>
          <w:p w14:paraId="25ED2551" w14:textId="77777777" w:rsidR="00F47BBE" w:rsidRPr="000E7797" w:rsidRDefault="00F47BBE" w:rsidP="00D84E67">
            <w:pPr>
              <w:rPr>
                <w:sz w:val="20"/>
              </w:rPr>
            </w:pPr>
            <w:proofErr w:type="spellStart"/>
            <w:r w:rsidRPr="000E7797">
              <w:rPr>
                <w:sz w:val="20"/>
              </w:rPr>
              <w:t>SubFlows</w:t>
            </w:r>
            <w:proofErr w:type="spellEnd"/>
            <w:r w:rsidRPr="000E7797">
              <w:rPr>
                <w:sz w:val="20"/>
              </w:rPr>
              <w:t>:</w:t>
            </w:r>
          </w:p>
          <w:p w14:paraId="15BD6115" w14:textId="77777777" w:rsidR="00F47BBE" w:rsidRPr="00E30624" w:rsidRDefault="00F47BBE" w:rsidP="00D84E67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7BBE" w14:paraId="0FF9F1B4" w14:textId="77777777" w:rsidTr="00D84E67">
        <w:trPr>
          <w:trHeight w:val="876"/>
        </w:trPr>
        <w:tc>
          <w:tcPr>
            <w:tcW w:w="9132" w:type="dxa"/>
            <w:gridSpan w:val="4"/>
          </w:tcPr>
          <w:p w14:paraId="0A4B8783" w14:textId="77777777" w:rsidR="00F47BBE" w:rsidRPr="000E7797" w:rsidRDefault="00F47BBE" w:rsidP="00D84E6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2758270B">
              <w:rPr>
                <w:sz w:val="20"/>
              </w:rPr>
              <w:t>Alternate/Exceptional Flows:</w:t>
            </w:r>
          </w:p>
          <w:p w14:paraId="0E9A5F3F" w14:textId="7E3064BB" w:rsidR="00F47BBE" w:rsidRPr="000E7797" w:rsidRDefault="00F47BBE" w:rsidP="00D84E6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2758270B">
              <w:rPr>
                <w:sz w:val="20"/>
              </w:rPr>
              <w:t xml:space="preserve">3a.  If the customer doesn’t have an address than the </w:t>
            </w:r>
            <w:r w:rsidR="00FE7D11">
              <w:rPr>
                <w:sz w:val="20"/>
              </w:rPr>
              <w:t xml:space="preserve">database </w:t>
            </w:r>
            <w:r w:rsidRPr="2758270B">
              <w:rPr>
                <w:sz w:val="20"/>
              </w:rPr>
              <w:t>notes the customer name, phone numbers, and email address.</w:t>
            </w:r>
          </w:p>
          <w:p w14:paraId="53449F45" w14:textId="35C13650" w:rsidR="00F47BBE" w:rsidRPr="000E7797" w:rsidRDefault="00F47BBE" w:rsidP="00D84E6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2758270B">
              <w:rPr>
                <w:sz w:val="20"/>
              </w:rPr>
              <w:t xml:space="preserve">3b.  If the customer doesn’t have a phone number than the </w:t>
            </w:r>
            <w:r w:rsidR="00FE7D11">
              <w:rPr>
                <w:sz w:val="20"/>
              </w:rPr>
              <w:t>database</w:t>
            </w:r>
            <w:r w:rsidRPr="2758270B">
              <w:rPr>
                <w:sz w:val="20"/>
              </w:rPr>
              <w:t xml:space="preserve"> notes the customer name, and email address.</w:t>
            </w:r>
          </w:p>
          <w:p w14:paraId="0A9EFA6E" w14:textId="6E98362B" w:rsidR="00F47BBE" w:rsidRPr="000E7797" w:rsidRDefault="00F47BBE" w:rsidP="00D84E6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2758270B">
              <w:rPr>
                <w:sz w:val="20"/>
              </w:rPr>
              <w:t xml:space="preserve">3c. If the customer doesn’t have an email address than the </w:t>
            </w:r>
            <w:r w:rsidR="00FE7D11">
              <w:rPr>
                <w:sz w:val="20"/>
              </w:rPr>
              <w:t>database</w:t>
            </w:r>
            <w:r w:rsidRPr="2758270B">
              <w:rPr>
                <w:sz w:val="20"/>
              </w:rPr>
              <w:t xml:space="preserve"> notes the customer name, and phone number.</w:t>
            </w:r>
          </w:p>
        </w:tc>
      </w:tr>
    </w:tbl>
    <w:p w14:paraId="02BA5286" w14:textId="77777777" w:rsidR="00F47BBE" w:rsidRDefault="00F47BBE" w:rsidP="00F47BBE">
      <w:pPr>
        <w:rPr>
          <w:sz w:val="20"/>
        </w:rPr>
      </w:pPr>
    </w:p>
    <w:p w14:paraId="79C69266" w14:textId="77777777" w:rsidR="00F47BBE" w:rsidRDefault="00F47BBE" w:rsidP="00F47BBE">
      <w:pPr>
        <w:pStyle w:val="Title"/>
      </w:pPr>
      <w:r>
        <w:lastRenderedPageBreak/>
        <w:t>Use Case Description</w:t>
      </w:r>
    </w:p>
    <w:p w14:paraId="51EB4C23" w14:textId="77777777" w:rsidR="00F47BBE" w:rsidRPr="000E7797" w:rsidRDefault="00F47BBE" w:rsidP="00F47BBE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F47BBE" w14:paraId="0045AD00" w14:textId="77777777" w:rsidTr="00D84E67">
        <w:trPr>
          <w:trHeight w:val="323"/>
        </w:trPr>
        <w:tc>
          <w:tcPr>
            <w:tcW w:w="5160" w:type="dxa"/>
            <w:gridSpan w:val="2"/>
          </w:tcPr>
          <w:p w14:paraId="4AD4C8EF" w14:textId="3BC8FBE5" w:rsidR="00F47BBE" w:rsidRPr="00F2189F" w:rsidRDefault="00F47BBE" w:rsidP="00D84E67">
            <w:pPr>
              <w:rPr>
                <w:sz w:val="20"/>
              </w:rPr>
            </w:pPr>
            <w:bookmarkStart w:id="2" w:name="_Hlk524617251"/>
            <w:r w:rsidRPr="00F2189F">
              <w:rPr>
                <w:sz w:val="20"/>
              </w:rPr>
              <w:t>Use Case Name:</w:t>
            </w:r>
            <w:r w:rsidRPr="00F2189F">
              <w:rPr>
                <w:sz w:val="20"/>
              </w:rPr>
              <w:tab/>
              <w:t xml:space="preserve">Sort </w:t>
            </w:r>
            <w:r w:rsidR="002619F1">
              <w:rPr>
                <w:sz w:val="20"/>
              </w:rPr>
              <w:t>games by platform</w:t>
            </w:r>
          </w:p>
          <w:p w14:paraId="602D5A14" w14:textId="77777777" w:rsidR="00F47BBE" w:rsidRPr="00F2189F" w:rsidRDefault="00F47BBE" w:rsidP="00D84E67">
            <w:pPr>
              <w:rPr>
                <w:sz w:val="20"/>
              </w:rPr>
            </w:pPr>
          </w:p>
        </w:tc>
        <w:tc>
          <w:tcPr>
            <w:tcW w:w="1224" w:type="dxa"/>
          </w:tcPr>
          <w:p w14:paraId="46E5A8A0" w14:textId="77777777" w:rsidR="00F47BBE" w:rsidRPr="00F2189F" w:rsidRDefault="00F47BBE" w:rsidP="00D84E67">
            <w:pPr>
              <w:rPr>
                <w:sz w:val="20"/>
              </w:rPr>
            </w:pPr>
            <w:r w:rsidRPr="00F2189F">
              <w:rPr>
                <w:sz w:val="20"/>
              </w:rPr>
              <w:t>ID:</w:t>
            </w:r>
            <w:r w:rsidRPr="00F2189F">
              <w:rPr>
                <w:sz w:val="20"/>
              </w:rPr>
              <w:tab/>
              <w:t>5</w:t>
            </w:r>
          </w:p>
        </w:tc>
        <w:tc>
          <w:tcPr>
            <w:tcW w:w="2748" w:type="dxa"/>
          </w:tcPr>
          <w:p w14:paraId="7382E986" w14:textId="77777777" w:rsidR="00F47BBE" w:rsidRPr="00F2189F" w:rsidRDefault="00F47BBE" w:rsidP="00D84E67">
            <w:pPr>
              <w:rPr>
                <w:sz w:val="20"/>
              </w:rPr>
            </w:pPr>
            <w:r w:rsidRPr="00F2189F">
              <w:rPr>
                <w:sz w:val="20"/>
              </w:rPr>
              <w:t>Importance Level: High</w:t>
            </w:r>
          </w:p>
        </w:tc>
      </w:tr>
      <w:tr w:rsidR="00F47BBE" w14:paraId="55AE2620" w14:textId="77777777" w:rsidTr="00D84E67">
        <w:trPr>
          <w:trHeight w:val="260"/>
        </w:trPr>
        <w:tc>
          <w:tcPr>
            <w:tcW w:w="4476" w:type="dxa"/>
          </w:tcPr>
          <w:p w14:paraId="0C0A7B19" w14:textId="77777777" w:rsidR="00F47BBE" w:rsidRPr="00F2189F" w:rsidRDefault="00F47BBE" w:rsidP="00D84E67">
            <w:pPr>
              <w:rPr>
                <w:sz w:val="20"/>
              </w:rPr>
            </w:pPr>
            <w:r w:rsidRPr="00F2189F">
              <w:rPr>
                <w:sz w:val="20"/>
              </w:rPr>
              <w:t>Primary Actor:</w:t>
            </w:r>
            <w:r w:rsidRPr="00F2189F">
              <w:rPr>
                <w:sz w:val="20"/>
              </w:rPr>
              <w:tab/>
            </w:r>
          </w:p>
          <w:p w14:paraId="09211400" w14:textId="5AE27A01" w:rsidR="00F47BBE" w:rsidRPr="00F2189F" w:rsidRDefault="002619F1" w:rsidP="00D84E67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4656" w:type="dxa"/>
            <w:gridSpan w:val="3"/>
          </w:tcPr>
          <w:p w14:paraId="55090268" w14:textId="77777777" w:rsidR="00F47BBE" w:rsidRPr="00F2189F" w:rsidRDefault="00F47BBE" w:rsidP="00D84E67">
            <w:pPr>
              <w:rPr>
                <w:sz w:val="20"/>
              </w:rPr>
            </w:pPr>
            <w:r w:rsidRPr="00F2189F">
              <w:rPr>
                <w:sz w:val="20"/>
              </w:rPr>
              <w:t>Use Case Type:</w:t>
            </w:r>
            <w:r w:rsidRPr="00F2189F">
              <w:rPr>
                <w:sz w:val="20"/>
              </w:rPr>
              <w:tab/>
              <w:t>detail, essential</w:t>
            </w:r>
          </w:p>
        </w:tc>
      </w:tr>
      <w:tr w:rsidR="00F47BBE" w14:paraId="4D0192F4" w14:textId="77777777" w:rsidTr="00D84E67">
        <w:trPr>
          <w:trHeight w:val="539"/>
        </w:trPr>
        <w:tc>
          <w:tcPr>
            <w:tcW w:w="9132" w:type="dxa"/>
            <w:gridSpan w:val="4"/>
          </w:tcPr>
          <w:p w14:paraId="14F9847A" w14:textId="77777777" w:rsidR="00F47BBE" w:rsidRPr="00F2189F" w:rsidRDefault="00F47BBE" w:rsidP="00D84E67">
            <w:pPr>
              <w:rPr>
                <w:sz w:val="20"/>
              </w:rPr>
            </w:pPr>
            <w:r w:rsidRPr="00F2189F">
              <w:rPr>
                <w:sz w:val="20"/>
              </w:rPr>
              <w:t xml:space="preserve">Stakeholders and Interests: </w:t>
            </w:r>
          </w:p>
          <w:p w14:paraId="435BF08C" w14:textId="505ACD68" w:rsidR="00F47BBE" w:rsidRPr="00F2189F" w:rsidRDefault="00F47BBE" w:rsidP="00D84E67">
            <w:pPr>
              <w:rPr>
                <w:sz w:val="20"/>
              </w:rPr>
            </w:pPr>
            <w:r w:rsidRPr="00F2189F">
              <w:rPr>
                <w:sz w:val="20"/>
              </w:rPr>
              <w:t xml:space="preserve">The </w:t>
            </w:r>
            <w:r w:rsidR="002619F1">
              <w:rPr>
                <w:sz w:val="20"/>
              </w:rPr>
              <w:t>customer</w:t>
            </w:r>
            <w:r w:rsidRPr="00F2189F">
              <w:rPr>
                <w:sz w:val="20"/>
              </w:rPr>
              <w:t xml:space="preserve">- </w:t>
            </w:r>
            <w:r>
              <w:rPr>
                <w:sz w:val="20"/>
              </w:rPr>
              <w:t xml:space="preserve">Wants to be able to sort games </w:t>
            </w:r>
            <w:r w:rsidR="002619F1">
              <w:rPr>
                <w:sz w:val="20"/>
              </w:rPr>
              <w:t>on the online game store system.</w:t>
            </w:r>
          </w:p>
          <w:p w14:paraId="3927F57D" w14:textId="77777777" w:rsidR="00F47BBE" w:rsidRPr="00F2189F" w:rsidRDefault="00F47BBE" w:rsidP="00D84E67">
            <w:pPr>
              <w:rPr>
                <w:sz w:val="20"/>
              </w:rPr>
            </w:pPr>
          </w:p>
        </w:tc>
      </w:tr>
      <w:tr w:rsidR="00F47BBE" w14:paraId="5DA691EF" w14:textId="77777777" w:rsidTr="00D84E67">
        <w:trPr>
          <w:trHeight w:val="431"/>
        </w:trPr>
        <w:tc>
          <w:tcPr>
            <w:tcW w:w="9132" w:type="dxa"/>
            <w:gridSpan w:val="4"/>
          </w:tcPr>
          <w:p w14:paraId="506F6C9D" w14:textId="7F3E3701" w:rsidR="00F47BBE" w:rsidRPr="00F2189F" w:rsidRDefault="00F47BBE" w:rsidP="00D84E67">
            <w:pPr>
              <w:ind w:left="2172" w:hanging="2172"/>
              <w:rPr>
                <w:sz w:val="20"/>
              </w:rPr>
            </w:pPr>
            <w:r w:rsidRPr="00F2189F">
              <w:rPr>
                <w:sz w:val="20"/>
              </w:rPr>
              <w:t xml:space="preserve">Brief Description: </w:t>
            </w:r>
            <w:r w:rsidRPr="009D2728">
              <w:rPr>
                <w:sz w:val="20"/>
              </w:rPr>
              <w:t>This use case shows how a</w:t>
            </w:r>
            <w:r w:rsidR="002619F1">
              <w:rPr>
                <w:sz w:val="20"/>
              </w:rPr>
              <w:t xml:space="preserve"> customer </w:t>
            </w:r>
            <w:r w:rsidRPr="009D2728">
              <w:rPr>
                <w:sz w:val="20"/>
              </w:rPr>
              <w:t>will sort games</w:t>
            </w:r>
            <w:r>
              <w:rPr>
                <w:sz w:val="20"/>
              </w:rPr>
              <w:t xml:space="preserve"> </w:t>
            </w:r>
            <w:r w:rsidRPr="009D2728">
              <w:rPr>
                <w:sz w:val="20"/>
              </w:rPr>
              <w:t xml:space="preserve">that are in </w:t>
            </w:r>
            <w:r w:rsidR="002619F1">
              <w:rPr>
                <w:sz w:val="20"/>
              </w:rPr>
              <w:t>a store</w:t>
            </w:r>
            <w:r w:rsidRPr="009D2728">
              <w:rPr>
                <w:sz w:val="20"/>
              </w:rPr>
              <w:t xml:space="preserve"> inventory</w:t>
            </w:r>
            <w:r>
              <w:rPr>
                <w:sz w:val="20"/>
              </w:rPr>
              <w:t>.</w:t>
            </w:r>
            <w:r w:rsidRPr="00F2189F">
              <w:rPr>
                <w:sz w:val="20"/>
              </w:rPr>
              <w:tab/>
            </w:r>
          </w:p>
        </w:tc>
      </w:tr>
      <w:tr w:rsidR="00F47BBE" w14:paraId="40178E5F" w14:textId="77777777" w:rsidTr="00D84E67">
        <w:trPr>
          <w:trHeight w:val="530"/>
        </w:trPr>
        <w:tc>
          <w:tcPr>
            <w:tcW w:w="9132" w:type="dxa"/>
            <w:gridSpan w:val="4"/>
          </w:tcPr>
          <w:p w14:paraId="5A3961ED" w14:textId="0521F09E" w:rsidR="00F47BBE" w:rsidRPr="00F2189F" w:rsidRDefault="00F47BBE" w:rsidP="00D84E67">
            <w:pPr>
              <w:ind w:left="864" w:hanging="864"/>
              <w:rPr>
                <w:sz w:val="20"/>
              </w:rPr>
            </w:pPr>
            <w:r w:rsidRPr="00F2189F">
              <w:rPr>
                <w:sz w:val="20"/>
              </w:rPr>
              <w:t xml:space="preserve">Trigger: A </w:t>
            </w:r>
            <w:r w:rsidR="002619F1">
              <w:rPr>
                <w:sz w:val="20"/>
              </w:rPr>
              <w:t xml:space="preserve">customer </w:t>
            </w:r>
            <w:r w:rsidRPr="00F2189F">
              <w:rPr>
                <w:sz w:val="20"/>
              </w:rPr>
              <w:t>selects a “sort” filter option.</w:t>
            </w:r>
          </w:p>
          <w:p w14:paraId="666EB4B6" w14:textId="77777777" w:rsidR="00F47BBE" w:rsidRPr="00F2189F" w:rsidRDefault="00F47BBE" w:rsidP="00D84E67">
            <w:pPr>
              <w:rPr>
                <w:sz w:val="20"/>
              </w:rPr>
            </w:pPr>
            <w:r w:rsidRPr="00F2189F">
              <w:tab/>
            </w:r>
            <w:r w:rsidRPr="00F2189F">
              <w:rPr>
                <w:sz w:val="20"/>
              </w:rPr>
              <w:t>Type:</w:t>
            </w:r>
            <w:r w:rsidRPr="00F2189F">
              <w:rPr>
                <w:sz w:val="20"/>
              </w:rPr>
              <w:tab/>
            </w:r>
            <w:r>
              <w:rPr>
                <w:sz w:val="20"/>
              </w:rPr>
              <w:t>external</w:t>
            </w:r>
          </w:p>
        </w:tc>
      </w:tr>
      <w:tr w:rsidR="00F47BBE" w14:paraId="27E91075" w14:textId="77777777" w:rsidTr="00D84E67">
        <w:trPr>
          <w:trHeight w:val="1250"/>
        </w:trPr>
        <w:tc>
          <w:tcPr>
            <w:tcW w:w="9132" w:type="dxa"/>
            <w:gridSpan w:val="4"/>
          </w:tcPr>
          <w:p w14:paraId="62BDADB3" w14:textId="77777777" w:rsidR="00F47BBE" w:rsidRPr="00F2189F" w:rsidRDefault="00F47BBE" w:rsidP="00D84E67">
            <w:pPr>
              <w:rPr>
                <w:sz w:val="20"/>
              </w:rPr>
            </w:pPr>
            <w:r w:rsidRPr="00F2189F">
              <w:rPr>
                <w:sz w:val="20"/>
              </w:rPr>
              <w:t>Relationships:</w:t>
            </w:r>
          </w:p>
          <w:p w14:paraId="21BD880B" w14:textId="4D6744BF" w:rsidR="00F47BBE" w:rsidRPr="00F2189F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 w:rsidRPr="00F2189F">
              <w:rPr>
                <w:sz w:val="20"/>
              </w:rPr>
              <w:tab/>
              <w:t xml:space="preserve">Association:  </w:t>
            </w:r>
            <w:r w:rsidR="002619F1">
              <w:rPr>
                <w:sz w:val="20"/>
              </w:rPr>
              <w:t>customer</w:t>
            </w:r>
          </w:p>
          <w:p w14:paraId="7F18C391" w14:textId="77777777" w:rsidR="00F47BBE" w:rsidRPr="00F2189F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 w:rsidRPr="00F2189F">
              <w:rPr>
                <w:sz w:val="20"/>
              </w:rPr>
              <w:tab/>
              <w:t>Include:</w:t>
            </w:r>
            <w:r w:rsidRPr="00F2189F">
              <w:rPr>
                <w:sz w:val="20"/>
              </w:rPr>
              <w:tab/>
            </w:r>
            <w:r w:rsidRPr="00F2189F">
              <w:rPr>
                <w:sz w:val="20"/>
              </w:rPr>
              <w:tab/>
            </w:r>
          </w:p>
          <w:p w14:paraId="74138D01" w14:textId="45753C25" w:rsidR="00F47BBE" w:rsidRPr="00F2189F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 w:rsidRPr="00F2189F">
              <w:rPr>
                <w:sz w:val="20"/>
              </w:rPr>
              <w:tab/>
              <w:t>Extend:</w:t>
            </w:r>
            <w:r>
              <w:rPr>
                <w:sz w:val="20"/>
              </w:rPr>
              <w:t xml:space="preserve"> </w:t>
            </w:r>
            <w:r w:rsidR="002619F1">
              <w:rPr>
                <w:sz w:val="20"/>
              </w:rPr>
              <w:t>Browse games</w:t>
            </w:r>
            <w:r w:rsidRPr="00F2189F">
              <w:rPr>
                <w:sz w:val="20"/>
              </w:rPr>
              <w:tab/>
            </w:r>
          </w:p>
          <w:p w14:paraId="2D155EF8" w14:textId="77777777" w:rsidR="00F47BBE" w:rsidRPr="00F2189F" w:rsidRDefault="00F47BBE" w:rsidP="00D84E67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 w:rsidRPr="00F2189F">
              <w:rPr>
                <w:sz w:val="20"/>
              </w:rPr>
              <w:tab/>
              <w:t xml:space="preserve">Generalization: </w:t>
            </w:r>
            <w:r w:rsidRPr="00F2189F">
              <w:rPr>
                <w:sz w:val="20"/>
              </w:rPr>
              <w:tab/>
            </w:r>
          </w:p>
        </w:tc>
      </w:tr>
      <w:tr w:rsidR="00F47BBE" w14:paraId="21AFB529" w14:textId="77777777" w:rsidTr="00D84E67">
        <w:trPr>
          <w:trHeight w:val="732"/>
        </w:trPr>
        <w:tc>
          <w:tcPr>
            <w:tcW w:w="9132" w:type="dxa"/>
            <w:gridSpan w:val="4"/>
          </w:tcPr>
          <w:p w14:paraId="33293378" w14:textId="77777777" w:rsidR="00F47BBE" w:rsidRPr="00F2189F" w:rsidRDefault="00F47BBE" w:rsidP="00D84E67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 w:rsidRPr="00F2189F">
              <w:rPr>
                <w:sz w:val="20"/>
              </w:rPr>
              <w:t>Normal Flow of Events:</w:t>
            </w:r>
          </w:p>
          <w:p w14:paraId="12A46F14" w14:textId="7992B8CC" w:rsidR="00F47BBE" w:rsidRDefault="00F47BBE" w:rsidP="00D84E67">
            <w:pPr>
              <w:pStyle w:val="ListParagraph"/>
              <w:numPr>
                <w:ilvl w:val="0"/>
                <w:numId w:val="20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2619F1">
              <w:rPr>
                <w:sz w:val="20"/>
              </w:rPr>
              <w:t>Custome</w:t>
            </w:r>
            <w:r>
              <w:rPr>
                <w:sz w:val="20"/>
              </w:rPr>
              <w:t>r uses a “sort” filter to find the game.</w:t>
            </w:r>
          </w:p>
          <w:p w14:paraId="66CBA184" w14:textId="77777777" w:rsidR="00F47BBE" w:rsidRDefault="002619F1" w:rsidP="00D84E67">
            <w:pPr>
              <w:pStyle w:val="ListParagraph"/>
              <w:numPr>
                <w:ilvl w:val="0"/>
                <w:numId w:val="20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The system will sort by platform</w:t>
            </w:r>
          </w:p>
          <w:p w14:paraId="1970A51A" w14:textId="77777777" w:rsidR="002619F1" w:rsidRDefault="002619F1" w:rsidP="00D84E67">
            <w:pPr>
              <w:pStyle w:val="ListParagraph"/>
              <w:numPr>
                <w:ilvl w:val="0"/>
                <w:numId w:val="20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Game is selected</w:t>
            </w:r>
          </w:p>
          <w:p w14:paraId="49461C12" w14:textId="3F2D758C" w:rsidR="002619F1" w:rsidRPr="001E2AD3" w:rsidRDefault="002619F1" w:rsidP="00D84E67">
            <w:pPr>
              <w:pStyle w:val="ListParagraph"/>
              <w:numPr>
                <w:ilvl w:val="0"/>
                <w:numId w:val="20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 xml:space="preserve">Add game cart.  </w:t>
            </w:r>
          </w:p>
        </w:tc>
      </w:tr>
      <w:tr w:rsidR="00F47BBE" w14:paraId="3CC924ED" w14:textId="77777777" w:rsidTr="00D84E67">
        <w:trPr>
          <w:trHeight w:val="728"/>
        </w:trPr>
        <w:tc>
          <w:tcPr>
            <w:tcW w:w="9132" w:type="dxa"/>
            <w:gridSpan w:val="4"/>
          </w:tcPr>
          <w:p w14:paraId="6CC59878" w14:textId="77777777" w:rsidR="00F47BBE" w:rsidRPr="00F2189F" w:rsidRDefault="00F47BBE" w:rsidP="00D84E67">
            <w:pPr>
              <w:rPr>
                <w:sz w:val="20"/>
              </w:rPr>
            </w:pPr>
            <w:proofErr w:type="spellStart"/>
            <w:r w:rsidRPr="00F2189F">
              <w:rPr>
                <w:sz w:val="20"/>
              </w:rPr>
              <w:t>SubFlows</w:t>
            </w:r>
            <w:proofErr w:type="spellEnd"/>
            <w:r w:rsidRPr="00F2189F">
              <w:rPr>
                <w:sz w:val="20"/>
              </w:rPr>
              <w:t>:</w:t>
            </w:r>
          </w:p>
          <w:p w14:paraId="737724BC" w14:textId="77777777" w:rsidR="00F47BBE" w:rsidRPr="00F2189F" w:rsidRDefault="00F47BBE" w:rsidP="00D84E67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 w:rsidRPr="00F2189F">
              <w:rPr>
                <w:sz w:val="20"/>
              </w:rPr>
              <w:t xml:space="preserve"> </w:t>
            </w:r>
          </w:p>
        </w:tc>
      </w:tr>
      <w:tr w:rsidR="00F47BBE" w14:paraId="1A929D60" w14:textId="77777777" w:rsidTr="00D84E67">
        <w:trPr>
          <w:trHeight w:val="876"/>
        </w:trPr>
        <w:tc>
          <w:tcPr>
            <w:tcW w:w="9132" w:type="dxa"/>
            <w:gridSpan w:val="4"/>
          </w:tcPr>
          <w:p w14:paraId="0B9A6FD8" w14:textId="77777777" w:rsidR="00F47BBE" w:rsidRPr="00F2189F" w:rsidRDefault="00F47BBE" w:rsidP="00D84E6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F2189F">
              <w:rPr>
                <w:sz w:val="20"/>
              </w:rPr>
              <w:t>Alternate/Exceptional Flows:</w:t>
            </w:r>
          </w:p>
          <w:p w14:paraId="3EC1597B" w14:textId="77777777" w:rsidR="00F47BBE" w:rsidRPr="00F2189F" w:rsidRDefault="00F47BBE" w:rsidP="00D84E67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F2189F">
              <w:rPr>
                <w:sz w:val="20"/>
              </w:rPr>
              <w:tab/>
            </w:r>
          </w:p>
        </w:tc>
      </w:tr>
      <w:bookmarkEnd w:id="2"/>
    </w:tbl>
    <w:p w14:paraId="05AC2F9D" w14:textId="77777777" w:rsidR="00F47BBE" w:rsidRDefault="00F47BBE" w:rsidP="00F47BBE"/>
    <w:p w14:paraId="1B43883D" w14:textId="77777777" w:rsidR="00F47BBE" w:rsidRDefault="00F47BBE" w:rsidP="00F47BBE">
      <w:pPr>
        <w:rPr>
          <w:sz w:val="20"/>
        </w:rPr>
      </w:pPr>
    </w:p>
    <w:sectPr w:rsidR="00F47BB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altName w:val="Brush Script MT Italic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704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3F06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F2117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6642141"/>
    <w:multiLevelType w:val="multilevel"/>
    <w:tmpl w:val="2A4893C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E0422A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5FA1D14"/>
    <w:multiLevelType w:val="multilevel"/>
    <w:tmpl w:val="24785E3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8A166F9"/>
    <w:multiLevelType w:val="hybridMultilevel"/>
    <w:tmpl w:val="6A747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8E6217"/>
    <w:multiLevelType w:val="hybridMultilevel"/>
    <w:tmpl w:val="E0D84C5C"/>
    <w:lvl w:ilvl="0" w:tplc="0F6AB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DD6A95"/>
    <w:multiLevelType w:val="multilevel"/>
    <w:tmpl w:val="C5C6BB2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FC343C3"/>
    <w:multiLevelType w:val="multilevel"/>
    <w:tmpl w:val="ED324C80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1660054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F20A9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D5F0C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8F0D51"/>
    <w:multiLevelType w:val="multilevel"/>
    <w:tmpl w:val="366EAB6A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67E3BA2"/>
    <w:multiLevelType w:val="hybridMultilevel"/>
    <w:tmpl w:val="E0D84C5C"/>
    <w:lvl w:ilvl="0" w:tplc="0F6AB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A02963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31A7594"/>
    <w:multiLevelType w:val="hybridMultilevel"/>
    <w:tmpl w:val="E0D84C5C"/>
    <w:lvl w:ilvl="0" w:tplc="0F6AB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C355F61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0"/>
  </w:num>
  <w:num w:numId="6">
    <w:abstractNumId w:val="8"/>
  </w:num>
  <w:num w:numId="7">
    <w:abstractNumId w:val="14"/>
  </w:num>
  <w:num w:numId="8">
    <w:abstractNumId w:val="19"/>
  </w:num>
  <w:num w:numId="9">
    <w:abstractNumId w:val="15"/>
  </w:num>
  <w:num w:numId="10">
    <w:abstractNumId w:val="12"/>
  </w:num>
  <w:num w:numId="11">
    <w:abstractNumId w:val="13"/>
  </w:num>
  <w:num w:numId="12">
    <w:abstractNumId w:val="6"/>
  </w:num>
  <w:num w:numId="13">
    <w:abstractNumId w:val="1"/>
  </w:num>
  <w:num w:numId="14">
    <w:abstractNumId w:val="16"/>
  </w:num>
  <w:num w:numId="15">
    <w:abstractNumId w:val="5"/>
  </w:num>
  <w:num w:numId="16">
    <w:abstractNumId w:val="11"/>
  </w:num>
  <w:num w:numId="17">
    <w:abstractNumId w:val="17"/>
  </w:num>
  <w:num w:numId="18">
    <w:abstractNumId w:val="7"/>
  </w:num>
  <w:num w:numId="19">
    <w:abstractNumId w:val="10"/>
  </w:num>
  <w:num w:numId="20">
    <w:abstractNumId w:val="21"/>
  </w:num>
  <w:num w:numId="21">
    <w:abstractNumId w:val="18"/>
  </w:num>
  <w:num w:numId="22">
    <w:abstractNumId w:val="23"/>
  </w:num>
  <w:num w:numId="23">
    <w:abstractNumId w:val="9"/>
  </w:num>
  <w:num w:numId="24">
    <w:abstractNumId w:val="3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4F"/>
    <w:rsid w:val="00152184"/>
    <w:rsid w:val="001613F7"/>
    <w:rsid w:val="00203801"/>
    <w:rsid w:val="002619F1"/>
    <w:rsid w:val="00293922"/>
    <w:rsid w:val="002F0626"/>
    <w:rsid w:val="004659A0"/>
    <w:rsid w:val="004775E5"/>
    <w:rsid w:val="00504458"/>
    <w:rsid w:val="0052539B"/>
    <w:rsid w:val="00554153"/>
    <w:rsid w:val="00557136"/>
    <w:rsid w:val="00603023"/>
    <w:rsid w:val="0062004E"/>
    <w:rsid w:val="00731EE5"/>
    <w:rsid w:val="00796663"/>
    <w:rsid w:val="007A1537"/>
    <w:rsid w:val="009C164F"/>
    <w:rsid w:val="00B9410D"/>
    <w:rsid w:val="00C36A1C"/>
    <w:rsid w:val="00C55AD4"/>
    <w:rsid w:val="00C6619B"/>
    <w:rsid w:val="00CC2E42"/>
    <w:rsid w:val="00CC4530"/>
    <w:rsid w:val="00D20073"/>
    <w:rsid w:val="00E30624"/>
    <w:rsid w:val="00E56520"/>
    <w:rsid w:val="00E624F4"/>
    <w:rsid w:val="00ED5939"/>
    <w:rsid w:val="00F47BBE"/>
    <w:rsid w:val="00F810C9"/>
    <w:rsid w:val="00FD6541"/>
    <w:rsid w:val="00F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EABAB"/>
  <w14:defaultImageDpi w14:val="300"/>
  <w15:docId w15:val="{9CF2F63D-0F28-40E7-B433-DD38B3B8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link w:val="Title"/>
    <w:uiPriority w:val="6"/>
    <w:rsid w:val="000E7797"/>
    <w:rPr>
      <w:rFonts w:ascii="Calibri" w:eastAsia="Times New Roman" w:hAnsi="Calibri" w:cs="Times New Roman"/>
      <w:color w:val="4F81BD"/>
      <w:kern w:val="28"/>
      <w:sz w:val="40"/>
      <w:szCs w:val="40"/>
      <w:lang w:eastAsia="ja-JP"/>
    </w:rPr>
  </w:style>
  <w:style w:type="paragraph" w:styleId="ListParagraph">
    <w:name w:val="List Paragraph"/>
    <w:basedOn w:val="Normal"/>
    <w:uiPriority w:val="72"/>
    <w:rsid w:val="0055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jones\AppData\Local\Temp\Temp1_allfiles.zip\DWT%205e%20figure%204-13%20and%205-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DWT 5e figure 4-13 and 5-2</Template>
  <TotalTime>10</TotalTime>
  <Pages>4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Jillian Jones</dc:creator>
  <cp:keywords/>
  <cp:lastModifiedBy>Renee Harris</cp:lastModifiedBy>
  <cp:revision>3</cp:revision>
  <dcterms:created xsi:type="dcterms:W3CDTF">2018-11-17T17:51:00Z</dcterms:created>
  <dcterms:modified xsi:type="dcterms:W3CDTF">2018-11-17T17:56:00Z</dcterms:modified>
</cp:coreProperties>
</file>